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7EF" w:rsidRPr="003F36E1" w:rsidRDefault="00D357EF" w:rsidP="003F7405">
      <w:pPr>
        <w:pStyle w:val="Subttulo"/>
      </w:pPr>
      <w:bookmarkStart w:id="0" w:name="_GoBack"/>
      <w:bookmarkEnd w:id="0"/>
      <w:r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Carolina Marzinoti Libarino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Carolina Marzinoti Libarino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22.555.555-</w:t>
      </w:r>
      <w:proofErr w:type="gramStart"/>
      <w:r w:rsidRPr="002A7A17">
        <w:rPr>
          <w:noProof/>
          <w:lang w:val="pt-BR" w:bidi="pt-BR"/>
        </w:rPr>
        <w:t>55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659264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3BC6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82.5pt;margin-top:76.45pt;width:171.75pt;height:9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27" type="#_x0000_t202" style="position:absolute;left:0;text-align:left;margin-left:314.25pt;margin-top:79.45pt;width:171.75pt;height: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9" name="Imagem 9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11"/>
          <w:footerReference w:type="default" r:id="rId12"/>
          <w:headerReference w:type="first" r:id="rId1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Guilherme Nakamura Carvalho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Guilherme Nakamura Carvalho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12.345.678-</w:t>
      </w:r>
      <w:proofErr w:type="gramStart"/>
      <w:r w:rsidRPr="002A7A17">
        <w:rPr>
          <w:noProof/>
          <w:lang w:val="pt-BR" w:bidi="pt-BR"/>
        </w:rPr>
        <w:t>A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665408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28" type="#_x0000_t202" style="position:absolute;left:0;text-align:left;margin-left:-82.5pt;margin-top:76.45pt;width:171.75pt;height:9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29" type="#_x0000_t202" style="position:absolute;left:0;text-align:left;margin-left:314.25pt;margin-top:79.45pt;width:171.75pt;height:9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11" name="Imagem 11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14"/>
          <w:footerReference w:type="default" r:id="rId15"/>
          <w:headerReference w:type="first" r:id="rId1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Kevin Levrone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Kevin Levrone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198.920.03-</w:t>
      </w:r>
      <w:proofErr w:type="gramStart"/>
      <w:r w:rsidRPr="002A7A17">
        <w:rPr>
          <w:noProof/>
          <w:lang w:val="pt-BR" w:bidi="pt-BR"/>
        </w:rPr>
        <w:t>L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Recursos Humanos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671552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30" type="#_x0000_t202" style="position:absolute;left:0;text-align:left;margin-left:-82.5pt;margin-top:76.45pt;width:171.75pt;height:9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31" type="#_x0000_t202" style="position:absolute;left:0;text-align:left;margin-left:314.25pt;margin-top:79.45pt;width:171.75pt;height:9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19" name="Imagem 19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17"/>
          <w:footerReference w:type="default" r:id="rId18"/>
          <w:headerReference w:type="first" r:id="rId1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isabela marzinoti libarino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isabela marzinoti libarino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00.000.000-</w:t>
      </w:r>
      <w:proofErr w:type="gramStart"/>
      <w:r w:rsidRPr="002A7A17">
        <w:rPr>
          <w:noProof/>
          <w:lang w:val="pt-BR" w:bidi="pt-BR"/>
        </w:rPr>
        <w:t>0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677696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32" type="#_x0000_t202" style="position:absolute;left:0;text-align:left;margin-left:-82.5pt;margin-top:76.45pt;width:171.75pt;height:9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33" type="#_x0000_t202" style="position:absolute;left:0;text-align:left;margin-left:314.25pt;margin-top:79.45pt;width:171.75pt;height:9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6" name="Imagem 2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20"/>
          <w:footerReference w:type="default" r:id="rId21"/>
          <w:headerReference w:type="first" r:id="rId2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Valentina Caetana Vieira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Valentina Caetana Vieira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33.444.565-</w:t>
      </w:r>
      <w:proofErr w:type="gramStart"/>
      <w:r w:rsidRPr="002A7A17">
        <w:rPr>
          <w:noProof/>
          <w:lang w:val="pt-BR" w:bidi="pt-BR"/>
        </w:rPr>
        <w:t>4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683840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34" type="#_x0000_t202" style="position:absolute;left:0;text-align:left;margin-left:-82.5pt;margin-top:76.45pt;width:171.75pt;height:9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35" type="#_x0000_t202" style="position:absolute;left:0;text-align:left;margin-left:314.25pt;margin-top:79.45pt;width:171.75pt;height:9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3" name="Imagem 3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23"/>
          <w:footerReference w:type="default" r:id="rId24"/>
          <w:headerReference w:type="first" r:id="rId2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Juliana Passos Souza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Juliana Passos Souza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65.888.456-</w:t>
      </w:r>
      <w:proofErr w:type="gramStart"/>
      <w:r w:rsidRPr="002A7A17">
        <w:rPr>
          <w:noProof/>
          <w:lang w:val="pt-BR" w:bidi="pt-BR"/>
        </w:rPr>
        <w:t>01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689984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36" type="#_x0000_t202" style="position:absolute;left:0;text-align:left;margin-left:-82.5pt;margin-top:76.45pt;width:171.75pt;height:90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37" type="#_x0000_t202" style="position:absolute;left:0;text-align:left;margin-left:314.25pt;margin-top:79.45pt;width:171.75pt;height:9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40" name="Imagem 4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26"/>
          <w:footerReference w:type="default" r:id="rId27"/>
          <w:headerReference w:type="first" r:id="rId2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Luis da silva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Luis da silva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54.564.302-</w:t>
      </w:r>
      <w:proofErr w:type="gramStart"/>
      <w:r w:rsidRPr="002A7A17">
        <w:rPr>
          <w:noProof/>
          <w:lang w:val="pt-BR" w:bidi="pt-BR"/>
        </w:rPr>
        <w:t>X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696128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38" type="#_x0000_t202" style="position:absolute;left:0;text-align:left;margin-left:-82.5pt;margin-top:76.45pt;width:171.75pt;height:90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39" type="#_x0000_t202" style="position:absolute;left:0;text-align:left;margin-left:314.25pt;margin-top:79.45pt;width:171.75pt;height:9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47" name="Imagem 47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29"/>
          <w:footerReference w:type="default" r:id="rId30"/>
          <w:headerReference w:type="first" r:id="rId3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Cristiano Ronaldo dos Santos Aveiro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Cristiano Ronaldo dos Santos Aveiro</w:t>
      </w:r>
      <w:r>
        <w:rPr>
          <w:lang w:val="pt-BR" w:bidi="pt-BR"/>
        </w:rPr>
        <w:t xml:space="preserve">, RG: </w:t>
      </w:r>
      <w:proofErr w:type="gramStart"/>
      <w:r w:rsidRPr="002A7A17">
        <w:rPr>
          <w:noProof/>
          <w:lang w:val="pt-BR" w:bidi="pt-BR"/>
        </w:rPr>
        <w:t>69.696.966.9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02272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40" type="#_x0000_t202" style="position:absolute;left:0;text-align:left;margin-left:-82.5pt;margin-top:76.45pt;width:171.75pt;height:90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41" type="#_x0000_t202" style="position:absolute;left:0;text-align:left;margin-left:314.25pt;margin-top:79.45pt;width:171.75pt;height:9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54" name="Imagem 54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32"/>
          <w:footerReference w:type="default" r:id="rId33"/>
          <w:headerReference w:type="first" r:id="rId3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Camila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Camila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33.333.333-</w:t>
      </w:r>
      <w:proofErr w:type="gramStart"/>
      <w:r w:rsidRPr="002A7A17">
        <w:rPr>
          <w:noProof/>
          <w:lang w:val="pt-BR" w:bidi="pt-BR"/>
        </w:rPr>
        <w:t>c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08416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42" type="#_x0000_t202" style="position:absolute;left:0;text-align:left;margin-left:-82.5pt;margin-top:76.45pt;width:171.75pt;height:90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43" type="#_x0000_t202" style="position:absolute;left:0;text-align:left;margin-left:314.25pt;margin-top:79.45pt;width:171.75pt;height:9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61" name="Imagem 61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35"/>
          <w:footerReference w:type="default" r:id="rId36"/>
          <w:headerReference w:type="first" r:id="rId3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João Pedro Morangoni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João Pedro Morangoni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12.243.123-</w:t>
      </w:r>
      <w:proofErr w:type="gramStart"/>
      <w:r w:rsidRPr="002A7A17">
        <w:rPr>
          <w:noProof/>
          <w:lang w:val="pt-BR" w:bidi="pt-BR"/>
        </w:rPr>
        <w:t>2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14560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44" type="#_x0000_t202" style="position:absolute;left:0;text-align:left;margin-left:-82.5pt;margin-top:76.45pt;width:171.75pt;height:90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45" type="#_x0000_t202" style="position:absolute;left:0;text-align:left;margin-left:314.25pt;margin-top:79.45pt;width:171.75pt;height:9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196" name="Imagem 19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197" name="Imagem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38"/>
          <w:footerReference w:type="default" r:id="rId39"/>
          <w:headerReference w:type="first" r:id="rId4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Reginaldo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Reginaldo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33.333.444-</w:t>
      </w:r>
      <w:proofErr w:type="gramStart"/>
      <w:r w:rsidRPr="002A7A17">
        <w:rPr>
          <w:noProof/>
          <w:lang w:val="pt-BR" w:bidi="pt-BR"/>
        </w:rPr>
        <w:t>5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20704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46" type="#_x0000_t202" style="position:absolute;left:0;text-align:left;margin-left:-82.5pt;margin-top:76.45pt;width:171.75pt;height:90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47" type="#_x0000_t202" style="position:absolute;left:0;text-align:left;margin-left:314.25pt;margin-top:79.45pt;width:171.75pt;height:93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03" name="Imagem 20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04" name="Imagem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41"/>
          <w:footerReference w:type="default" r:id="rId42"/>
          <w:headerReference w:type="first" r:id="rId4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Pedro Alvares Cabral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Pedro Alvares Cabral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69.692.424-</w:t>
      </w:r>
      <w:proofErr w:type="gramStart"/>
      <w:r w:rsidRPr="002A7A17">
        <w:rPr>
          <w:noProof/>
          <w:lang w:val="pt-BR" w:bidi="pt-BR"/>
        </w:rPr>
        <w:t>x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Quimica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26848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09" name="Imagem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48" type="#_x0000_t202" style="position:absolute;left:0;text-align:left;margin-left:-82.5pt;margin-top:76.45pt;width:171.75pt;height:90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49" type="#_x0000_t202" style="position:absolute;left:0;text-align:left;margin-left:314.25pt;margin-top:79.45pt;width:171.75pt;height:93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10" name="Imagem 21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11" name="Imagem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44"/>
          <w:footerReference w:type="default" r:id="rId45"/>
          <w:headerReference w:type="first" r:id="rId4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Anderson Várias Situações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Anderson Várias Situações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99.222.333-</w:t>
      </w:r>
      <w:proofErr w:type="gramStart"/>
      <w:r w:rsidRPr="002A7A17">
        <w:rPr>
          <w:noProof/>
          <w:lang w:val="pt-BR" w:bidi="pt-BR"/>
        </w:rPr>
        <w:t>J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32992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50" type="#_x0000_t202" style="position:absolute;left:0;text-align:left;margin-left:-82.5pt;margin-top:76.45pt;width:171.75pt;height:90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51" type="#_x0000_t202" style="position:absolute;left:0;text-align:left;margin-left:314.25pt;margin-top:79.45pt;width:171.75pt;height:93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18" name="Imagem 21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19" name="Imagem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47"/>
          <w:footerReference w:type="default" r:id="rId48"/>
          <w:headerReference w:type="first" r:id="rId4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João Paulo Mendonça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João Paulo Mendonça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23.222.682-</w:t>
      </w:r>
      <w:proofErr w:type="gramStart"/>
      <w:r w:rsidRPr="002A7A17">
        <w:rPr>
          <w:noProof/>
          <w:lang w:val="pt-BR" w:bidi="pt-BR"/>
        </w:rPr>
        <w:t>2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39136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24" name="Image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52" type="#_x0000_t202" style="position:absolute;left:0;text-align:left;margin-left:-82.5pt;margin-top:76.45pt;width:171.75pt;height:90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53" type="#_x0000_t202" style="position:absolute;left:0;text-align:left;margin-left:314.25pt;margin-top:79.45pt;width:171.75pt;height:9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25" name="Imagem 225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26" name="Imagem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50"/>
          <w:footerReference w:type="default" r:id="rId51"/>
          <w:headerReference w:type="first" r:id="rId5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Nathan Henrique Augusto da Silva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Nathan Henrique Augusto da Silva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22.222.222-</w:t>
      </w:r>
      <w:proofErr w:type="gramStart"/>
      <w:r w:rsidRPr="002A7A17">
        <w:rPr>
          <w:noProof/>
          <w:lang w:val="pt-BR" w:bidi="pt-BR"/>
        </w:rPr>
        <w:t>22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45280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31" name="Imagem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54" type="#_x0000_t202" style="position:absolute;left:0;text-align:left;margin-left:-82.5pt;margin-top:76.45pt;width:171.75pt;height:90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55" type="#_x0000_t202" style="position:absolute;left:0;text-align:left;margin-left:314.25pt;margin-top:79.45pt;width:171.75pt;height:9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32" name="Imagem 23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33" name="Imagem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53"/>
          <w:footerReference w:type="default" r:id="rId54"/>
          <w:headerReference w:type="first" r:id="rId5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Amanda Soares Pires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Amanda Soares Pires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32.446.765-</w:t>
      </w:r>
      <w:proofErr w:type="gramStart"/>
      <w:r w:rsidRPr="002A7A17">
        <w:rPr>
          <w:noProof/>
          <w:lang w:val="pt-BR" w:bidi="pt-BR"/>
        </w:rPr>
        <w:t>02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Quimica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51424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38" name="Imagem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56" type="#_x0000_t202" style="position:absolute;left:0;text-align:left;margin-left:-82.5pt;margin-top:76.45pt;width:171.75pt;height:90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57" type="#_x0000_t202" style="position:absolute;left:0;text-align:left;margin-left:314.25pt;margin-top:79.45pt;width:171.75pt;height:93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39" name="Imagem 239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40" name="Imagem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56"/>
          <w:footerReference w:type="default" r:id="rId57"/>
          <w:headerReference w:type="first" r:id="rId5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Larissa Manoela Taques Elias Santos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Larissa Manoela Taques Elias Santos</w:t>
      </w:r>
      <w:r>
        <w:rPr>
          <w:lang w:val="pt-BR" w:bidi="pt-BR"/>
        </w:rPr>
        <w:t xml:space="preserve">, RG: </w:t>
      </w:r>
      <w:proofErr w:type="gramStart"/>
      <w:r w:rsidRPr="002A7A17">
        <w:rPr>
          <w:noProof/>
          <w:lang w:val="pt-BR" w:bidi="pt-BR"/>
        </w:rPr>
        <w:t>21.126.623.32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Administração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57568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45" name="Imagem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58" type="#_x0000_t202" style="position:absolute;left:0;text-align:left;margin-left:-82.5pt;margin-top:76.45pt;width:171.75pt;height:90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59" type="#_x0000_t202" style="position:absolute;left:0;text-align:left;margin-left:314.25pt;margin-top:79.45pt;width:171.75pt;height:9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B7szhB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46" name="Imagem 24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47" name="Imagem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59"/>
          <w:footerReference w:type="default" r:id="rId60"/>
          <w:headerReference w:type="first" r:id="rId6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Priscilla Novaes Leone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Priscilla Novaes Leone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90.666.666-</w:t>
      </w:r>
      <w:proofErr w:type="gramStart"/>
      <w:r w:rsidRPr="002A7A17">
        <w:rPr>
          <w:noProof/>
          <w:lang w:val="pt-BR" w:bidi="pt-BR"/>
        </w:rPr>
        <w:t>22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63712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52" name="Imagem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60" type="#_x0000_t202" style="position:absolute;left:0;text-align:left;margin-left:-82.5pt;margin-top:76.45pt;width:171.75pt;height:90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61" type="#_x0000_t202" style="position:absolute;left:0;text-align:left;margin-left:314.25pt;margin-top:79.45pt;width:171.75pt;height:93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RLAe0x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6784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53" name="Imagem 25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54" name="Imagem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62"/>
          <w:footerReference w:type="default" r:id="rId63"/>
          <w:headerReference w:type="first" r:id="rId6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Peter Parker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Peter Parker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12.324.543-</w:t>
      </w:r>
      <w:proofErr w:type="gramStart"/>
      <w:r w:rsidRPr="002A7A17">
        <w:rPr>
          <w:noProof/>
          <w:lang w:val="pt-BR" w:bidi="pt-BR"/>
        </w:rPr>
        <w:t>2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69856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59" name="Imagem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62" type="#_x0000_t202" style="position:absolute;left:0;text-align:left;margin-left:-82.5pt;margin-top:76.45pt;width:171.75pt;height:90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63" type="#_x0000_t202" style="position:absolute;left:0;text-align:left;margin-left:314.25pt;margin-top:79.45pt;width:171.75pt;height:93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5n5sfx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60" name="Imagem 26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61" name="Imagem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65"/>
          <w:footerReference w:type="default" r:id="rId66"/>
          <w:headerReference w:type="first" r:id="rId6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Laura Vannessa Vasconcelos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Laura Vannessa Vasconcelos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67.098.736-</w:t>
      </w:r>
      <w:proofErr w:type="gramStart"/>
      <w:r w:rsidRPr="002A7A17">
        <w:rPr>
          <w:noProof/>
          <w:lang w:val="pt-BR" w:bidi="pt-BR"/>
        </w:rPr>
        <w:t>6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Recursos Humanos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76000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66" name="Imagem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64" type="#_x0000_t202" style="position:absolute;left:0;text-align:left;margin-left:-82.5pt;margin-top:76.45pt;width:171.75pt;height:90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65" type="#_x0000_t202" style="position:absolute;left:0;text-align:left;margin-left:314.25pt;margin-top:79.45pt;width:171.75pt;height:93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jA/wjh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67" name="Imagem 267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68" name="Imagem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68"/>
          <w:footerReference w:type="default" r:id="rId69"/>
          <w:headerReference w:type="first" r:id="rId7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Ana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Ana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55.555.555-</w:t>
      </w:r>
      <w:proofErr w:type="gramStart"/>
      <w:r w:rsidRPr="002A7A17">
        <w:rPr>
          <w:noProof/>
          <w:lang w:val="pt-BR" w:bidi="pt-BR"/>
        </w:rPr>
        <w:t>c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Quimica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82144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73" name="Imagem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66" type="#_x0000_t202" style="position:absolute;left:0;text-align:left;margin-left:-82.5pt;margin-top:76.45pt;width:171.75pt;height:90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67" type="#_x0000_t202" style="position:absolute;left:0;text-align:left;margin-left:314.25pt;margin-top:79.45pt;width:171.75pt;height:93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5216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74" name="Imagem 274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75" name="Imagem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71"/>
          <w:footerReference w:type="default" r:id="rId72"/>
          <w:headerReference w:type="first" r:id="rId7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Daniel Lopes Benatti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Daniel Lopes Benatti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67.834.123-</w:t>
      </w:r>
      <w:proofErr w:type="gramStart"/>
      <w:r w:rsidRPr="002A7A17">
        <w:rPr>
          <w:noProof/>
          <w:lang w:val="pt-BR" w:bidi="pt-BR"/>
        </w:rPr>
        <w:t>9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88288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80" name="Imagem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68" type="#_x0000_t202" style="position:absolute;left:0;text-align:left;margin-left:-82.5pt;margin-top:76.45pt;width:171.75pt;height:90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69" type="#_x0000_t202" style="position:absolute;left:0;text-align:left;margin-left:314.25pt;margin-top:79.45pt;width:171.75pt;height:93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esNIMB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1360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81" name="Imagem 281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82" name="Imagem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74"/>
          <w:footerReference w:type="default" r:id="rId75"/>
          <w:headerReference w:type="first" r:id="rId7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Mariana Clara Flores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Mariana Clara Flores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33.908.443-</w:t>
      </w:r>
      <w:proofErr w:type="gramStart"/>
      <w:r w:rsidRPr="002A7A17">
        <w:rPr>
          <w:noProof/>
          <w:lang w:val="pt-BR" w:bidi="pt-BR"/>
        </w:rPr>
        <w:t>7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Quimica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794432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87" name="Imagem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70" type="#_x0000_t202" style="position:absolute;left:0;text-align:left;margin-left:-82.5pt;margin-top:76.45pt;width:171.75pt;height:90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71" type="#_x0000_t202" style="position:absolute;left:0;text-align:left;margin-left:314.25pt;margin-top:79.45pt;width:171.75pt;height:93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kX9U9R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7504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88" name="Imagem 28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89" name="Imagem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77"/>
          <w:footerReference w:type="default" r:id="rId78"/>
          <w:headerReference w:type="first" r:id="rId7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José adilson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José adilson</w:t>
      </w:r>
      <w:r>
        <w:rPr>
          <w:lang w:val="pt-BR" w:bidi="pt-BR"/>
        </w:rPr>
        <w:t xml:space="preserve">, RG: </w:t>
      </w:r>
      <w:proofErr w:type="gramStart"/>
      <w:r w:rsidRPr="002A7A17">
        <w:rPr>
          <w:noProof/>
          <w:lang w:val="pt-BR" w:bidi="pt-BR"/>
        </w:rPr>
        <w:t>12.125.156.22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Quimica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00576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294" name="Imagem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72" type="#_x0000_t202" style="position:absolute;left:0;text-align:left;margin-left:-82.5pt;margin-top:76.45pt;width:171.75pt;height:90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73" type="#_x0000_t202" style="position:absolute;left:0;text-align:left;margin-left:314.25pt;margin-top:79.45pt;width:171.75pt;height:93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GKchzR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3648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295" name="Imagem 295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4672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296" name="Imagem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80"/>
          <w:footerReference w:type="default" r:id="rId81"/>
          <w:headerReference w:type="first" r:id="rId8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Eliana Lidea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Eliana Lidea</w:t>
      </w:r>
      <w:r>
        <w:rPr>
          <w:lang w:val="pt-BR" w:bidi="pt-BR"/>
        </w:rPr>
        <w:t xml:space="preserve">, RG: </w:t>
      </w:r>
      <w:proofErr w:type="gramStart"/>
      <w:r w:rsidRPr="002A7A17">
        <w:rPr>
          <w:noProof/>
          <w:lang w:val="pt-BR" w:bidi="pt-BR"/>
        </w:rPr>
        <w:t>34.999.564.78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Quimica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06720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01" name="Imagem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74" type="#_x0000_t202" style="position:absolute;left:0;text-align:left;margin-left:-82.5pt;margin-top:76.45pt;width:171.75pt;height:90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75" type="#_x0000_t202" style="position:absolute;left:0;text-align:left;margin-left:314.25pt;margin-top:79.45pt;width:171.75pt;height:93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9792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02" name="Imagem 30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0816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03" name="Imagem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83"/>
          <w:footerReference w:type="default" r:id="rId84"/>
          <w:headerReference w:type="first" r:id="rId8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Rafa Moreira Mano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Rafa Moreira Mano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71.777.1171-</w:t>
      </w:r>
      <w:proofErr w:type="gramStart"/>
      <w:r w:rsidRPr="002A7A17">
        <w:rPr>
          <w:noProof/>
          <w:lang w:val="pt-BR" w:bidi="pt-BR"/>
        </w:rPr>
        <w:t>x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12864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76" type="#_x0000_t202" style="position:absolute;left:0;text-align:left;margin-left:-82.5pt;margin-top:76.45pt;width:171.75pt;height:90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77" type="#_x0000_t202" style="position:absolute;left:0;text-align:left;margin-left:314.25pt;margin-top:79.45pt;width:171.75pt;height:93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5936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09" name="Imagem 309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6960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10" name="Imagem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86"/>
          <w:footerReference w:type="default" r:id="rId87"/>
          <w:headerReference w:type="first" r:id="rId8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Anderson Pereira Asfalto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Anderson Pereira Asfalto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40.028.922-</w:t>
      </w:r>
      <w:proofErr w:type="gramStart"/>
      <w:r w:rsidRPr="002A7A17">
        <w:rPr>
          <w:noProof/>
          <w:lang w:val="pt-BR" w:bidi="pt-BR"/>
        </w:rPr>
        <w:t>5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Quimica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19008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15" name="Imagem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78" type="#_x0000_t202" style="position:absolute;left:0;text-align:left;margin-left:-82.5pt;margin-top:76.45pt;width:171.75pt;height:90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79" type="#_x0000_t202" style="position:absolute;left:0;text-align:left;margin-left:314.25pt;margin-top:79.45pt;width:171.75pt;height:93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Joaxax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2080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16" name="Imagem 31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3104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17" name="Imagem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89"/>
          <w:footerReference w:type="default" r:id="rId90"/>
          <w:headerReference w:type="first" r:id="rId9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Roberto Santos Moraes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Roberto Santos Moraes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21.762.802-</w:t>
      </w:r>
      <w:proofErr w:type="gramStart"/>
      <w:r w:rsidRPr="002A7A17">
        <w:rPr>
          <w:noProof/>
          <w:lang w:val="pt-BR" w:bidi="pt-BR"/>
        </w:rPr>
        <w:t>9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25152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22" name="Imagem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80" type="#_x0000_t202" style="position:absolute;left:0;text-align:left;margin-left:-82.5pt;margin-top:76.45pt;width:171.75pt;height:90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81" type="#_x0000_t202" style="position:absolute;left:0;text-align:left;margin-left:314.25pt;margin-top:79.45pt;width:171.75pt;height:93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DasjAR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8224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23" name="Imagem 32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9248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24" name="Imagem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92"/>
          <w:footerReference w:type="default" r:id="rId93"/>
          <w:headerReference w:type="first" r:id="rId9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Bryan Almeida de Moraes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Bryan Almeida de Moraes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67.864.666-</w:t>
      </w:r>
      <w:proofErr w:type="gramStart"/>
      <w:r w:rsidRPr="002A7A17">
        <w:rPr>
          <w:noProof/>
          <w:lang w:val="pt-BR" w:bidi="pt-BR"/>
        </w:rPr>
        <w:t>9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31296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29" name="Imagem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82" type="#_x0000_t202" style="position:absolute;left:0;text-align:left;margin-left:-82.5pt;margin-top:76.45pt;width:171.75pt;height:90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83" type="#_x0000_t202" style="position:absolute;left:0;text-align:left;margin-left:314.25pt;margin-top:79.45pt;width:171.75pt;height:93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r2VRrR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34368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30" name="Imagem 33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35392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31" name="Imagem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95"/>
          <w:footerReference w:type="default" r:id="rId96"/>
          <w:headerReference w:type="first" r:id="rId9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Kevin Levrone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Kevin Levrone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55.198.902-</w:t>
      </w:r>
      <w:proofErr w:type="gramStart"/>
      <w:r w:rsidRPr="002A7A17">
        <w:rPr>
          <w:noProof/>
          <w:lang w:val="pt-BR" w:bidi="pt-BR"/>
        </w:rPr>
        <w:t>6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Administração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37440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36" name="Imagem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84" type="#_x0000_t202" style="position:absolute;left:0;text-align:left;margin-left:-82.5pt;margin-top:76.45pt;width:171.75pt;height:90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85" type="#_x0000_t202" style="position:absolute;left:0;text-align:left;margin-left:314.25pt;margin-top:79.45pt;width:171.75pt;height:93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rTJyYR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0512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37" name="Imagem 337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1536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38" name="Imagem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98"/>
          <w:footerReference w:type="default" r:id="rId99"/>
          <w:headerReference w:type="first" r:id="rId10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Sejão Berranteiro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Sejão Berranteiro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55.555.555-</w:t>
      </w:r>
      <w:proofErr w:type="gramStart"/>
      <w:r w:rsidRPr="002A7A17">
        <w:rPr>
          <w:noProof/>
          <w:lang w:val="pt-BR" w:bidi="pt-BR"/>
        </w:rPr>
        <w:t>J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43584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43" name="Imagem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86" type="#_x0000_t202" style="position:absolute;left:0;text-align:left;margin-left:-82.5pt;margin-top:76.45pt;width:171.75pt;height:90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87" type="#_x0000_t202" style="position:absolute;left:0;text-align:left;margin-left:314.25pt;margin-top:79.45pt;width:171.75pt;height:93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6656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44" name="Imagem 344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7680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45" name="Imagem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101"/>
          <w:footerReference w:type="default" r:id="rId102"/>
          <w:headerReference w:type="first" r:id="rId10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Igor Guilherme Ferreira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Igor Guilherme Ferreira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86-432-234-</w:t>
      </w:r>
      <w:proofErr w:type="gramStart"/>
      <w:r w:rsidRPr="002A7A17">
        <w:rPr>
          <w:noProof/>
          <w:lang w:val="pt-BR" w:bidi="pt-BR"/>
        </w:rPr>
        <w:t>1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49728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50" name="Imagem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88" type="#_x0000_t202" style="position:absolute;left:0;text-align:left;margin-left:-82.5pt;margin-top:76.45pt;width:171.75pt;height:90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89" type="#_x0000_t202" style="position:absolute;left:0;text-align:left;margin-left:314.25pt;margin-top:79.45pt;width:171.75pt;height:93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2800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51" name="Imagem 351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3824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52" name="Imagem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104"/>
          <w:footerReference w:type="default" r:id="rId105"/>
          <w:headerReference w:type="first" r:id="rId10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Luíz Carlos da Silva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Luíz Carlos da Silva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12.345.678-</w:t>
      </w:r>
      <w:proofErr w:type="gramStart"/>
      <w:r w:rsidRPr="002A7A17">
        <w:rPr>
          <w:noProof/>
          <w:lang w:val="pt-BR" w:bidi="pt-BR"/>
        </w:rPr>
        <w:t>B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Recursos Humanos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55872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57" name="Imagem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90" type="#_x0000_t202" style="position:absolute;left:0;text-align:left;margin-left:-82.5pt;margin-top:76.45pt;width:171.75pt;height:90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91" type="#_x0000_t202" style="position:absolute;left:0;text-align:left;margin-left:314.25pt;margin-top:79.45pt;width:171.75pt;height:93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baj0lx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8944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58" name="Imagem 358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59" name="Imagem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107"/>
          <w:footerReference w:type="default" r:id="rId108"/>
          <w:headerReference w:type="first" r:id="rId10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Raul Santos Seixas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Raul Santos Seixas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99.666.999-</w:t>
      </w:r>
      <w:proofErr w:type="gramStart"/>
      <w:r w:rsidRPr="002A7A17">
        <w:rPr>
          <w:noProof/>
          <w:lang w:val="pt-BR" w:bidi="pt-BR"/>
        </w:rPr>
        <w:t>66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62016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64" name="Imagem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92" type="#_x0000_t202" style="position:absolute;left:0;text-align:left;margin-left:-82.5pt;margin-top:76.45pt;width:171.75pt;height:90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93" type="#_x0000_t202" style="position:absolute;left:0;text-align:left;margin-left:314.25pt;margin-top:79.45pt;width:171.75pt;height:93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65088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65" name="Imagem 365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66112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66" name="Imagem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110"/>
          <w:footerReference w:type="default" r:id="rId111"/>
          <w:headerReference w:type="first" r:id="rId11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Izadora Pinto Ferreira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Izadora Pinto Ferreira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53.690.478-</w:t>
      </w:r>
      <w:proofErr w:type="gramStart"/>
      <w:r w:rsidRPr="002A7A17">
        <w:rPr>
          <w:noProof/>
          <w:lang w:val="pt-BR" w:bidi="pt-BR"/>
        </w:rPr>
        <w:t>2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68160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71" name="Imagem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94" type="#_x0000_t202" style="position:absolute;left:0;text-align:left;margin-left:-82.5pt;margin-top:76.45pt;width:171.75pt;height:90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95" type="#_x0000_t202" style="position:absolute;left:0;text-align:left;margin-left:314.25pt;margin-top:79.45pt;width:171.75pt;height:93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9Dt2sx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71232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72" name="Imagem 372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72256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73" name="Imagem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113"/>
          <w:footerReference w:type="default" r:id="rId114"/>
          <w:headerReference w:type="first" r:id="rId11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Ednaldo Pereira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Ednaldo Pereira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77.666.555-</w:t>
      </w:r>
      <w:proofErr w:type="gramStart"/>
      <w:r w:rsidRPr="002A7A17">
        <w:rPr>
          <w:noProof/>
          <w:lang w:val="pt-BR" w:bidi="pt-BR"/>
        </w:rPr>
        <w:t>4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Quimica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74304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78" name="Imagem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96" type="#_x0000_t202" style="position:absolute;left:0;text-align:left;margin-left:-82.5pt;margin-top:76.45pt;width:171.75pt;height:90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97" type="#_x0000_t202" style="position:absolute;left:0;text-align:left;margin-left:314.25pt;margin-top:79.45pt;width:171.75pt;height:93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EtxZcx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77376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79" name="Imagem 379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78400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80" name="Imagem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116"/>
          <w:footerReference w:type="default" r:id="rId117"/>
          <w:headerReference w:type="first" r:id="rId11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Jeorgina L'Viney Fagundes Nunes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Jeorgina L'Viney Fagundes Nunes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31.678.940-</w:t>
      </w:r>
      <w:proofErr w:type="gramStart"/>
      <w:r w:rsidRPr="002A7A17">
        <w:rPr>
          <w:noProof/>
          <w:lang w:val="pt-BR" w:bidi="pt-BR"/>
        </w:rPr>
        <w:t>8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Administração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80448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85" name="Imagem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98" type="#_x0000_t202" style="position:absolute;left:0;text-align:left;margin-left:-82.5pt;margin-top:76.45pt;width:171.75pt;height:90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099" type="#_x0000_t202" style="position:absolute;left:0;text-align:left;margin-left:314.25pt;margin-top:79.45pt;width:171.75pt;height:93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83520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86" name="Imagem 386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84544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87" name="Imagem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119"/>
          <w:footerReference w:type="default" r:id="rId120"/>
          <w:headerReference w:type="first" r:id="rId12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Robótica</w:t>
      </w:r>
    </w:p>
    <w:p w:rsidR="00D357EF" w:rsidRDefault="00D357EF" w:rsidP="00637172">
      <w:pPr>
        <w:pStyle w:val="Ttulo"/>
      </w:pPr>
      <w:r w:rsidRPr="002A7A17">
        <w:rPr>
          <w:noProof/>
        </w:rPr>
        <w:t>Little popcorn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Little popcorn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99.999.999-</w:t>
      </w:r>
      <w:proofErr w:type="gramStart"/>
      <w:r w:rsidRPr="002A7A17">
        <w:rPr>
          <w:noProof/>
          <w:lang w:val="pt-BR" w:bidi="pt-BR"/>
        </w:rPr>
        <w:t>x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Administração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Robótica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86592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92" name="Imagem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100" type="#_x0000_t202" style="position:absolute;left:0;text-align:left;margin-left:-82.5pt;margin-top:76.45pt;width:171.75pt;height:90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101" type="#_x0000_t202" style="position:absolute;left:0;text-align:left;margin-left:314.25pt;margin-top:79.45pt;width:171.75pt;height:93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bz3oBB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89664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393" name="Imagem 39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90688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394" name="Imagem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122"/>
          <w:footerReference w:type="default" r:id="rId123"/>
          <w:headerReference w:type="first" r:id="rId12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Liz Eilish D'joliz O'connel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Liz Eilish D'joliz O'connel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33.456.780-</w:t>
      </w:r>
      <w:proofErr w:type="gramStart"/>
      <w:r w:rsidRPr="002A7A17">
        <w:rPr>
          <w:noProof/>
          <w:lang w:val="pt-BR" w:bidi="pt-BR"/>
        </w:rPr>
        <w:t>7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92736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399" name="Imagem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102" type="#_x0000_t202" style="position:absolute;left:0;text-align:left;margin-left:-82.5pt;margin-top:76.45pt;width:171.75pt;height:90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103" type="#_x0000_t202" style="position:absolute;left:0;text-align:left;margin-left:314.25pt;margin-top:79.45pt;width:171.75pt;height:93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zfOaqB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95808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400" name="Imagem 40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96832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401" name="Imagem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125"/>
          <w:footerReference w:type="default" r:id="rId126"/>
          <w:headerReference w:type="first" r:id="rId12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Pr="003F36E1" w:rsidRDefault="00D357EF" w:rsidP="003F7405">
      <w:pPr>
        <w:pStyle w:val="Subttulo"/>
      </w:pPr>
      <w:r>
        <w:lastRenderedPageBreak/>
        <w:t>certificado</w:t>
      </w:r>
    </w:p>
    <w:p w:rsidR="00D357EF" w:rsidRPr="00637172" w:rsidRDefault="00D357EF" w:rsidP="00637172">
      <w:pPr>
        <w:pStyle w:val="Ttulo1"/>
      </w:pPr>
      <w:r>
        <w:t xml:space="preserve">curso: </w:t>
      </w:r>
      <w:r w:rsidRPr="002A7A17">
        <w:rPr>
          <w:noProof/>
        </w:rPr>
        <w:t>IA</w:t>
      </w:r>
    </w:p>
    <w:p w:rsidR="00D357EF" w:rsidRDefault="00D357EF" w:rsidP="00637172">
      <w:pPr>
        <w:pStyle w:val="Ttulo"/>
      </w:pPr>
      <w:r w:rsidRPr="002A7A17">
        <w:rPr>
          <w:noProof/>
        </w:rPr>
        <w:t>Ellie Trindade</w:t>
      </w:r>
    </w:p>
    <w:p w:rsidR="00D357EF" w:rsidRPr="0084433B" w:rsidRDefault="00D357EF" w:rsidP="0084433B">
      <w:pPr>
        <w:rPr>
          <w:lang w:val="pt-BR" w:bidi="pt-BR"/>
        </w:rPr>
      </w:pPr>
      <w:r>
        <w:rPr>
          <w:lang w:val="pt-BR" w:bidi="pt-BR"/>
        </w:rPr>
        <w:t xml:space="preserve">Certificamos que </w:t>
      </w:r>
      <w:r w:rsidRPr="002A7A17">
        <w:rPr>
          <w:noProof/>
          <w:lang w:val="pt-BR" w:bidi="pt-BR"/>
        </w:rPr>
        <w:t>Ellie Trindade</w:t>
      </w:r>
      <w:r>
        <w:rPr>
          <w:lang w:val="pt-BR" w:bidi="pt-BR"/>
        </w:rPr>
        <w:t xml:space="preserve">, RG: </w:t>
      </w:r>
      <w:r w:rsidRPr="002A7A17">
        <w:rPr>
          <w:noProof/>
          <w:lang w:val="pt-BR" w:bidi="pt-BR"/>
        </w:rPr>
        <w:t>01.001.110-</w:t>
      </w:r>
      <w:proofErr w:type="gramStart"/>
      <w:r w:rsidRPr="002A7A17">
        <w:rPr>
          <w:noProof/>
          <w:lang w:val="pt-BR" w:bidi="pt-BR"/>
        </w:rPr>
        <w:t>01</w:t>
      </w:r>
      <w:r>
        <w:rPr>
          <w:lang w:val="pt-BR" w:bidi="pt-BR"/>
        </w:rPr>
        <w:t xml:space="preserve"> ,</w:t>
      </w:r>
      <w:proofErr w:type="gramEnd"/>
      <w:r>
        <w:rPr>
          <w:lang w:val="pt-BR" w:bidi="pt-BR"/>
        </w:rPr>
        <w:t xml:space="preserve"> do curso de: </w:t>
      </w:r>
      <w:r w:rsidRPr="002A7A17">
        <w:rPr>
          <w:noProof/>
          <w:lang w:val="pt-BR" w:bidi="pt-BR"/>
        </w:rPr>
        <w:t>Informática</w:t>
      </w:r>
      <w:r>
        <w:rPr>
          <w:lang w:val="pt-BR" w:bidi="pt-BR"/>
        </w:rPr>
        <w:t xml:space="preserve"> , da ETEC Prof. Maria Cristina Medeiros, participou da palestra </w:t>
      </w:r>
      <w:r w:rsidRPr="002A7A17">
        <w:rPr>
          <w:noProof/>
          <w:lang w:val="pt-BR" w:bidi="pt-BR"/>
        </w:rPr>
        <w:t>IA</w:t>
      </w:r>
      <w:r>
        <w:rPr>
          <w:lang w:val="pt-BR" w:bidi="pt-BR"/>
        </w:rPr>
        <w:t xml:space="preserve"> no Dia do profissional da Informática, com a carga horaria de 1 hora no dia 19/10/2023</w:t>
      </w:r>
    </w:p>
    <w:p w:rsidR="00D357EF" w:rsidRDefault="00D357EF" w:rsidP="00150073">
      <w:r>
        <w:rPr>
          <w:noProof/>
        </w:rPr>
        <w:drawing>
          <wp:anchor distT="0" distB="0" distL="114300" distR="114300" simplePos="0" relativeHeight="251898880" behindDoc="0" locked="0" layoutInCell="1" allowOverlap="1" wp14:anchorId="7313654D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1149350" cy="949325"/>
            <wp:effectExtent l="0" t="0" r="0" b="3175"/>
            <wp:wrapNone/>
            <wp:docPr id="406" name="Imagem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7CA3BC6B" wp14:editId="30806269">
                <wp:simplePos x="0" y="0"/>
                <wp:positionH relativeFrom="column">
                  <wp:posOffset>-1047750</wp:posOffset>
                </wp:positionH>
                <wp:positionV relativeFrom="paragraph">
                  <wp:posOffset>970915</wp:posOffset>
                </wp:positionV>
                <wp:extent cx="2181225" cy="1143000"/>
                <wp:effectExtent l="0" t="0" r="0" b="0"/>
                <wp:wrapNone/>
                <wp:docPr id="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01470B">
                            <w:r>
                              <w:t>Luana</w:t>
                            </w:r>
                          </w:p>
                          <w:p w:rsidR="00D357EF" w:rsidRDefault="00D357EF" w:rsidP="0001470B">
                            <w:r>
                              <w:t>plestrante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104" type="#_x0000_t202" style="position:absolute;left:0;text-align:left;margin-left:-82.5pt;margin-top:76.45pt;width:171.75pt;height:90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01470B">
                      <w:r>
                        <w:t>Luana</w:t>
                      </w:r>
                    </w:p>
                    <w:p w:rsidR="00D357EF" w:rsidRDefault="00D357EF" w:rsidP="0001470B">
                      <w:r>
                        <w:t>plestrante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7CA3BC6B" wp14:editId="30806269">
                <wp:simplePos x="0" y="0"/>
                <wp:positionH relativeFrom="column">
                  <wp:posOffset>3990975</wp:posOffset>
                </wp:positionH>
                <wp:positionV relativeFrom="paragraph">
                  <wp:posOffset>1009015</wp:posOffset>
                </wp:positionV>
                <wp:extent cx="2181225" cy="1181100"/>
                <wp:effectExtent l="0" t="0" r="0" b="0"/>
                <wp:wrapNone/>
                <wp:docPr id="4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EF" w:rsidRDefault="00D357EF" w:rsidP="00E92E4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D357EF" w:rsidRDefault="00D357EF" w:rsidP="00E92E4B">
                            <w:r>
                              <w:t>Moises</w:t>
                            </w:r>
                          </w:p>
                          <w:p w:rsidR="00D357EF" w:rsidRDefault="00D357EF" w:rsidP="00E92E4B">
                            <w: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C6B" id="_x0000_s1105" type="#_x0000_t202" style="position:absolute;left:0;text-align:left;margin-left:314.25pt;margin-top:79.45pt;width:171.75pt;height:93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" filled="f" stroked="f">
                <v:textbox>
                  <w:txbxContent>
                    <w:p w:rsidR="00D357EF" w:rsidRDefault="00D357EF" w:rsidP="00E92E4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D357EF" w:rsidRDefault="00D357EF" w:rsidP="00E92E4B">
                      <w:r>
                        <w:t>Moises</w:t>
                      </w:r>
                    </w:p>
                    <w:p w:rsidR="00D357EF" w:rsidRDefault="00D357EF" w:rsidP="00E92E4B">
                      <w: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D357E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901952" behindDoc="0" locked="0" layoutInCell="1" allowOverlap="1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142875</wp:posOffset>
                  </wp:positionV>
                  <wp:extent cx="1964690" cy="1203960"/>
                  <wp:effectExtent l="0" t="0" r="0" b="15240"/>
                  <wp:wrapNone/>
                  <wp:docPr id="407" name="Imagem 407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65126">
                            <a:off x="0" y="0"/>
                            <a:ext cx="19646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6" w:type="dxa"/>
            <w:vAlign w:val="bottom"/>
          </w:tcPr>
          <w:p w:rsidR="00D357EF" w:rsidRPr="00A91699" w:rsidRDefault="00D357EF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D357EF" w:rsidRDefault="00D357E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902976" behindDoc="0" locked="0" layoutInCell="1" allowOverlap="1" wp14:anchorId="79058197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612775</wp:posOffset>
                  </wp:positionV>
                  <wp:extent cx="1657350" cy="444500"/>
                  <wp:effectExtent l="0" t="0" r="0" b="0"/>
                  <wp:wrapNone/>
                  <wp:docPr id="408" name="Imagem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357EF" w:rsidRDefault="00D357EF" w:rsidP="004411C1">
      <w:pPr>
        <w:sectPr w:rsidR="00D357EF" w:rsidSect="00D357EF">
          <w:headerReference w:type="default" r:id="rId128"/>
          <w:footerReference w:type="default" r:id="rId129"/>
          <w:headerReference w:type="first" r:id="rId13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D357EF" w:rsidRDefault="00D357EF" w:rsidP="004411C1"/>
    <w:sectPr w:rsidR="00D357EF" w:rsidSect="00D357EF">
      <w:headerReference w:type="default" r:id="rId131"/>
      <w:footerReference w:type="default" r:id="rId132"/>
      <w:headerReference w:type="first" r:id="rId133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949" w:rsidRDefault="00401949">
      <w:r>
        <w:separator/>
      </w:r>
    </w:p>
  </w:endnote>
  <w:endnote w:type="continuationSeparator" w:id="0">
    <w:p w:rsidR="00401949" w:rsidRDefault="0040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9771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592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4623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4440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52052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5000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91101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9488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258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582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11268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0518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411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932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23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97427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5639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023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09894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180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957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4004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022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9532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4298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9862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843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8244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9656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861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858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6910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0217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5104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40190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470B" w:rsidRDefault="0001470B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7372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854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3798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3115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7565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7EF" w:rsidRDefault="00D357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949" w:rsidRDefault="00401949">
      <w:r>
        <w:separator/>
      </w:r>
    </w:p>
  </w:footnote>
  <w:footnote w:type="continuationSeparator" w:id="0">
    <w:p w:rsidR="00401949" w:rsidRDefault="00401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" name="Imagem 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" name="Imagem 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" name="Imagem 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3" name="Imagem 4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9" name="Imagem 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0" name="Imagem 5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6" name="Imagem 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7" name="Imagem 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3" name="Imagem 6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2" name="Imagem 1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8" name="Imagem 1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" name="Imagem 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9" name="Imagem 19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5" name="Imagem 2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6" name="Imagem 20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2" name="Imagem 2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3" name="Imagem 21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0" name="Imagem 22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1" name="Imagem 2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7" name="Imagem 2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8" name="Imagem 2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4" name="Imagem 23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" name="Imagem 1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5" name="Imagem 2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1" name="Imagem 2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2" name="Imagem 2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8" name="Imagem 24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9" name="Imagem 2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5" name="Imagem 25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6" name="Imagem 2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2" name="Imagem 2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3" name="Imagem 26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9" name="Imagem 26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" name="Imagem 1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0" name="Imagem 27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6" name="Imagem 2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7" name="Imagem 2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3" name="Imagem 28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4" name="Imagem 28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0" name="Imagem 29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1" name="Imagem 2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7" name="Imagem 2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8" name="Imagem 2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4" name="Imagem 30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" name="Imagem 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5" name="Imagem 3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1" name="Imagem 3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2" name="Imagem 3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8" name="Imagem 31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9" name="Imagem 31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5" name="Imagem 3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6" name="Imagem 3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2" name="Imagem 3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3" name="Imagem 33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9" name="Imagem 33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" name="Imagem 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0" name="Imagem 34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6" name="Imagem 3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7" name="Imagem 3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3" name="Imagem 35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4" name="Imagem 35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0" name="Imagem 36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1" name="Imagem 3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7" name="Imagem 3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8" name="Imagem 36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4" name="Imagem 37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" name="Imagem 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5" name="Imagem 37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1" name="Imagem 3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2" name="Imagem 3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8" name="Imagem 38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9" name="Imagem 38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95" name="Imagem 39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96" name="Imagem 39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2" name="Imagem 4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3" name="Imagem 40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9" name="Imagem 40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" name="Imagem 2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0" name="Imagem 41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70B" w:rsidRDefault="0001470B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70B" w:rsidRDefault="0001470B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7EF" w:rsidRDefault="00D357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" name="Imagem 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3B"/>
    <w:rsid w:val="0001470B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31BD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01949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344F4"/>
    <w:rsid w:val="0084433B"/>
    <w:rsid w:val="008773EB"/>
    <w:rsid w:val="00880B48"/>
    <w:rsid w:val="00890EFE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82795"/>
    <w:rsid w:val="00C94BF3"/>
    <w:rsid w:val="00C969A8"/>
    <w:rsid w:val="00D357EF"/>
    <w:rsid w:val="00D47F75"/>
    <w:rsid w:val="00D814D7"/>
    <w:rsid w:val="00D861B9"/>
    <w:rsid w:val="00DC101F"/>
    <w:rsid w:val="00DD6241"/>
    <w:rsid w:val="00DE19A6"/>
    <w:rsid w:val="00E15617"/>
    <w:rsid w:val="00E92E4B"/>
    <w:rsid w:val="00EA142A"/>
    <w:rsid w:val="00F82E68"/>
    <w:rsid w:val="00F850E4"/>
    <w:rsid w:val="00F93683"/>
    <w:rsid w:val="00F954D7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41A402"/>
  <w15:chartTrackingRefBased/>
  <w15:docId w15:val="{C3674A5B-D276-4610-B99C-39279EAE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36.xml"/><Relationship Id="rId21" Type="http://schemas.openxmlformats.org/officeDocument/2006/relationships/footer" Target="footer4.xml"/><Relationship Id="rId42" Type="http://schemas.openxmlformats.org/officeDocument/2006/relationships/footer" Target="footer11.xml"/><Relationship Id="rId63" Type="http://schemas.openxmlformats.org/officeDocument/2006/relationships/footer" Target="footer18.xml"/><Relationship Id="rId84" Type="http://schemas.openxmlformats.org/officeDocument/2006/relationships/footer" Target="footer25.xml"/><Relationship Id="rId16" Type="http://schemas.openxmlformats.org/officeDocument/2006/relationships/header" Target="header4.xml"/><Relationship Id="rId107" Type="http://schemas.openxmlformats.org/officeDocument/2006/relationships/header" Target="header65.xml"/><Relationship Id="rId11" Type="http://schemas.openxmlformats.org/officeDocument/2006/relationships/header" Target="header1.xml"/><Relationship Id="rId32" Type="http://schemas.openxmlformats.org/officeDocument/2006/relationships/header" Target="header15.xml"/><Relationship Id="rId37" Type="http://schemas.openxmlformats.org/officeDocument/2006/relationships/header" Target="header18.xml"/><Relationship Id="rId53" Type="http://schemas.openxmlformats.org/officeDocument/2006/relationships/header" Target="header29.xml"/><Relationship Id="rId58" Type="http://schemas.openxmlformats.org/officeDocument/2006/relationships/header" Target="header32.xml"/><Relationship Id="rId74" Type="http://schemas.openxmlformats.org/officeDocument/2006/relationships/header" Target="header43.xml"/><Relationship Id="rId79" Type="http://schemas.openxmlformats.org/officeDocument/2006/relationships/header" Target="header46.xml"/><Relationship Id="rId102" Type="http://schemas.openxmlformats.org/officeDocument/2006/relationships/footer" Target="footer31.xml"/><Relationship Id="rId123" Type="http://schemas.openxmlformats.org/officeDocument/2006/relationships/footer" Target="footer38.xml"/><Relationship Id="rId128" Type="http://schemas.openxmlformats.org/officeDocument/2006/relationships/header" Target="header79.xml"/><Relationship Id="rId5" Type="http://schemas.openxmlformats.org/officeDocument/2006/relationships/webSettings" Target="webSettings.xml"/><Relationship Id="rId90" Type="http://schemas.openxmlformats.org/officeDocument/2006/relationships/footer" Target="footer27.xml"/><Relationship Id="rId95" Type="http://schemas.openxmlformats.org/officeDocument/2006/relationships/header" Target="header57.xml"/><Relationship Id="rId22" Type="http://schemas.openxmlformats.org/officeDocument/2006/relationships/header" Target="header8.xml"/><Relationship Id="rId27" Type="http://schemas.openxmlformats.org/officeDocument/2006/relationships/footer" Target="footer6.xml"/><Relationship Id="rId43" Type="http://schemas.openxmlformats.org/officeDocument/2006/relationships/header" Target="header22.xml"/><Relationship Id="rId48" Type="http://schemas.openxmlformats.org/officeDocument/2006/relationships/footer" Target="footer13.xml"/><Relationship Id="rId64" Type="http://schemas.openxmlformats.org/officeDocument/2006/relationships/header" Target="header36.xml"/><Relationship Id="rId69" Type="http://schemas.openxmlformats.org/officeDocument/2006/relationships/footer" Target="footer20.xml"/><Relationship Id="rId113" Type="http://schemas.openxmlformats.org/officeDocument/2006/relationships/header" Target="header69.xml"/><Relationship Id="rId118" Type="http://schemas.openxmlformats.org/officeDocument/2006/relationships/header" Target="header72.xml"/><Relationship Id="rId134" Type="http://schemas.openxmlformats.org/officeDocument/2006/relationships/fontTable" Target="fontTable.xml"/><Relationship Id="rId80" Type="http://schemas.openxmlformats.org/officeDocument/2006/relationships/header" Target="header47.xml"/><Relationship Id="rId85" Type="http://schemas.openxmlformats.org/officeDocument/2006/relationships/header" Target="header50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33" Type="http://schemas.openxmlformats.org/officeDocument/2006/relationships/footer" Target="footer8.xml"/><Relationship Id="rId38" Type="http://schemas.openxmlformats.org/officeDocument/2006/relationships/header" Target="header19.xml"/><Relationship Id="rId59" Type="http://schemas.openxmlformats.org/officeDocument/2006/relationships/header" Target="header33.xml"/><Relationship Id="rId103" Type="http://schemas.openxmlformats.org/officeDocument/2006/relationships/header" Target="header62.xml"/><Relationship Id="rId108" Type="http://schemas.openxmlformats.org/officeDocument/2006/relationships/footer" Target="footer33.xml"/><Relationship Id="rId124" Type="http://schemas.openxmlformats.org/officeDocument/2006/relationships/header" Target="header76.xml"/><Relationship Id="rId129" Type="http://schemas.openxmlformats.org/officeDocument/2006/relationships/footer" Target="footer40.xml"/><Relationship Id="rId54" Type="http://schemas.openxmlformats.org/officeDocument/2006/relationships/footer" Target="footer15.xml"/><Relationship Id="rId70" Type="http://schemas.openxmlformats.org/officeDocument/2006/relationships/header" Target="header40.xml"/><Relationship Id="rId75" Type="http://schemas.openxmlformats.org/officeDocument/2006/relationships/footer" Target="footer22.xml"/><Relationship Id="rId91" Type="http://schemas.openxmlformats.org/officeDocument/2006/relationships/header" Target="header54.xml"/><Relationship Id="rId96" Type="http://schemas.openxmlformats.org/officeDocument/2006/relationships/footer" Target="footer2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49" Type="http://schemas.openxmlformats.org/officeDocument/2006/relationships/header" Target="header26.xml"/><Relationship Id="rId114" Type="http://schemas.openxmlformats.org/officeDocument/2006/relationships/footer" Target="footer35.xml"/><Relationship Id="rId119" Type="http://schemas.openxmlformats.org/officeDocument/2006/relationships/header" Target="header73.xml"/><Relationship Id="rId44" Type="http://schemas.openxmlformats.org/officeDocument/2006/relationships/header" Target="header23.xml"/><Relationship Id="rId60" Type="http://schemas.openxmlformats.org/officeDocument/2006/relationships/footer" Target="footer17.xml"/><Relationship Id="rId65" Type="http://schemas.openxmlformats.org/officeDocument/2006/relationships/header" Target="header37.xml"/><Relationship Id="rId81" Type="http://schemas.openxmlformats.org/officeDocument/2006/relationships/footer" Target="footer24.xml"/><Relationship Id="rId86" Type="http://schemas.openxmlformats.org/officeDocument/2006/relationships/header" Target="header51.xml"/><Relationship Id="rId130" Type="http://schemas.openxmlformats.org/officeDocument/2006/relationships/header" Target="header80.xml"/><Relationship Id="rId135" Type="http://schemas.openxmlformats.org/officeDocument/2006/relationships/theme" Target="theme/theme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9" Type="http://schemas.openxmlformats.org/officeDocument/2006/relationships/footer" Target="footer10.xml"/><Relationship Id="rId109" Type="http://schemas.openxmlformats.org/officeDocument/2006/relationships/header" Target="header66.xml"/><Relationship Id="rId34" Type="http://schemas.openxmlformats.org/officeDocument/2006/relationships/header" Target="header16.xml"/><Relationship Id="rId50" Type="http://schemas.openxmlformats.org/officeDocument/2006/relationships/header" Target="header27.xml"/><Relationship Id="rId55" Type="http://schemas.openxmlformats.org/officeDocument/2006/relationships/header" Target="header30.xml"/><Relationship Id="rId76" Type="http://schemas.openxmlformats.org/officeDocument/2006/relationships/header" Target="header44.xml"/><Relationship Id="rId97" Type="http://schemas.openxmlformats.org/officeDocument/2006/relationships/header" Target="header58.xml"/><Relationship Id="rId104" Type="http://schemas.openxmlformats.org/officeDocument/2006/relationships/header" Target="header63.xml"/><Relationship Id="rId120" Type="http://schemas.openxmlformats.org/officeDocument/2006/relationships/footer" Target="footer37.xml"/><Relationship Id="rId125" Type="http://schemas.openxmlformats.org/officeDocument/2006/relationships/header" Target="header77.xml"/><Relationship Id="rId7" Type="http://schemas.openxmlformats.org/officeDocument/2006/relationships/endnotes" Target="endnotes.xml"/><Relationship Id="rId71" Type="http://schemas.openxmlformats.org/officeDocument/2006/relationships/header" Target="header41.xml"/><Relationship Id="rId92" Type="http://schemas.openxmlformats.org/officeDocument/2006/relationships/header" Target="header55.xml"/><Relationship Id="rId2" Type="http://schemas.openxmlformats.org/officeDocument/2006/relationships/numbering" Target="numbering.xml"/><Relationship Id="rId29" Type="http://schemas.openxmlformats.org/officeDocument/2006/relationships/header" Target="header13.xml"/><Relationship Id="rId24" Type="http://schemas.openxmlformats.org/officeDocument/2006/relationships/footer" Target="footer5.xml"/><Relationship Id="rId40" Type="http://schemas.openxmlformats.org/officeDocument/2006/relationships/header" Target="header20.xml"/><Relationship Id="rId45" Type="http://schemas.openxmlformats.org/officeDocument/2006/relationships/footer" Target="footer12.xml"/><Relationship Id="rId66" Type="http://schemas.openxmlformats.org/officeDocument/2006/relationships/footer" Target="footer19.xml"/><Relationship Id="rId87" Type="http://schemas.openxmlformats.org/officeDocument/2006/relationships/footer" Target="footer26.xml"/><Relationship Id="rId110" Type="http://schemas.openxmlformats.org/officeDocument/2006/relationships/header" Target="header67.xml"/><Relationship Id="rId115" Type="http://schemas.openxmlformats.org/officeDocument/2006/relationships/header" Target="header70.xml"/><Relationship Id="rId131" Type="http://schemas.openxmlformats.org/officeDocument/2006/relationships/header" Target="header81.xml"/><Relationship Id="rId61" Type="http://schemas.openxmlformats.org/officeDocument/2006/relationships/header" Target="header34.xml"/><Relationship Id="rId82" Type="http://schemas.openxmlformats.org/officeDocument/2006/relationships/header" Target="header48.xml"/><Relationship Id="rId19" Type="http://schemas.openxmlformats.org/officeDocument/2006/relationships/header" Target="header6.xml"/><Relationship Id="rId14" Type="http://schemas.openxmlformats.org/officeDocument/2006/relationships/header" Target="header3.xml"/><Relationship Id="rId30" Type="http://schemas.openxmlformats.org/officeDocument/2006/relationships/footer" Target="footer7.xml"/><Relationship Id="rId35" Type="http://schemas.openxmlformats.org/officeDocument/2006/relationships/header" Target="header17.xml"/><Relationship Id="rId56" Type="http://schemas.openxmlformats.org/officeDocument/2006/relationships/header" Target="header31.xml"/><Relationship Id="rId77" Type="http://schemas.openxmlformats.org/officeDocument/2006/relationships/header" Target="header45.xml"/><Relationship Id="rId100" Type="http://schemas.openxmlformats.org/officeDocument/2006/relationships/header" Target="header60.xml"/><Relationship Id="rId105" Type="http://schemas.openxmlformats.org/officeDocument/2006/relationships/footer" Target="footer32.xml"/><Relationship Id="rId126" Type="http://schemas.openxmlformats.org/officeDocument/2006/relationships/footer" Target="footer39.xml"/><Relationship Id="rId8" Type="http://schemas.openxmlformats.org/officeDocument/2006/relationships/image" Target="media/image1.png"/><Relationship Id="rId51" Type="http://schemas.openxmlformats.org/officeDocument/2006/relationships/footer" Target="footer14.xml"/><Relationship Id="rId72" Type="http://schemas.openxmlformats.org/officeDocument/2006/relationships/footer" Target="footer21.xml"/><Relationship Id="rId93" Type="http://schemas.openxmlformats.org/officeDocument/2006/relationships/footer" Target="footer28.xml"/><Relationship Id="rId98" Type="http://schemas.openxmlformats.org/officeDocument/2006/relationships/header" Target="header59.xml"/><Relationship Id="rId121" Type="http://schemas.openxmlformats.org/officeDocument/2006/relationships/header" Target="header74.xml"/><Relationship Id="rId3" Type="http://schemas.openxmlformats.org/officeDocument/2006/relationships/styles" Target="styles.xml"/><Relationship Id="rId25" Type="http://schemas.openxmlformats.org/officeDocument/2006/relationships/header" Target="header10.xml"/><Relationship Id="rId46" Type="http://schemas.openxmlformats.org/officeDocument/2006/relationships/header" Target="header24.xml"/><Relationship Id="rId67" Type="http://schemas.openxmlformats.org/officeDocument/2006/relationships/header" Target="header38.xml"/><Relationship Id="rId116" Type="http://schemas.openxmlformats.org/officeDocument/2006/relationships/header" Target="header71.xml"/><Relationship Id="rId20" Type="http://schemas.openxmlformats.org/officeDocument/2006/relationships/header" Target="header7.xml"/><Relationship Id="rId41" Type="http://schemas.openxmlformats.org/officeDocument/2006/relationships/header" Target="header21.xml"/><Relationship Id="rId62" Type="http://schemas.openxmlformats.org/officeDocument/2006/relationships/header" Target="header35.xml"/><Relationship Id="rId83" Type="http://schemas.openxmlformats.org/officeDocument/2006/relationships/header" Target="header49.xml"/><Relationship Id="rId88" Type="http://schemas.openxmlformats.org/officeDocument/2006/relationships/header" Target="header52.xml"/><Relationship Id="rId111" Type="http://schemas.openxmlformats.org/officeDocument/2006/relationships/footer" Target="footer34.xml"/><Relationship Id="rId132" Type="http://schemas.openxmlformats.org/officeDocument/2006/relationships/footer" Target="footer41.xml"/><Relationship Id="rId15" Type="http://schemas.openxmlformats.org/officeDocument/2006/relationships/footer" Target="footer2.xml"/><Relationship Id="rId36" Type="http://schemas.openxmlformats.org/officeDocument/2006/relationships/footer" Target="footer9.xml"/><Relationship Id="rId57" Type="http://schemas.openxmlformats.org/officeDocument/2006/relationships/footer" Target="footer16.xml"/><Relationship Id="rId106" Type="http://schemas.openxmlformats.org/officeDocument/2006/relationships/header" Target="header64.xml"/><Relationship Id="rId127" Type="http://schemas.openxmlformats.org/officeDocument/2006/relationships/header" Target="header78.xml"/><Relationship Id="rId10" Type="http://schemas.openxmlformats.org/officeDocument/2006/relationships/image" Target="media/image3.png"/><Relationship Id="rId31" Type="http://schemas.openxmlformats.org/officeDocument/2006/relationships/header" Target="header14.xml"/><Relationship Id="rId52" Type="http://schemas.openxmlformats.org/officeDocument/2006/relationships/header" Target="header28.xml"/><Relationship Id="rId73" Type="http://schemas.openxmlformats.org/officeDocument/2006/relationships/header" Target="header42.xml"/><Relationship Id="rId78" Type="http://schemas.openxmlformats.org/officeDocument/2006/relationships/footer" Target="footer23.xml"/><Relationship Id="rId94" Type="http://schemas.openxmlformats.org/officeDocument/2006/relationships/header" Target="header56.xml"/><Relationship Id="rId99" Type="http://schemas.openxmlformats.org/officeDocument/2006/relationships/footer" Target="footer30.xml"/><Relationship Id="rId101" Type="http://schemas.openxmlformats.org/officeDocument/2006/relationships/header" Target="header61.xml"/><Relationship Id="rId122" Type="http://schemas.openxmlformats.org/officeDocument/2006/relationships/header" Target="header7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header" Target="header11.xml"/><Relationship Id="rId47" Type="http://schemas.openxmlformats.org/officeDocument/2006/relationships/header" Target="header25.xml"/><Relationship Id="rId68" Type="http://schemas.openxmlformats.org/officeDocument/2006/relationships/header" Target="header39.xml"/><Relationship Id="rId89" Type="http://schemas.openxmlformats.org/officeDocument/2006/relationships/header" Target="header53.xml"/><Relationship Id="rId112" Type="http://schemas.openxmlformats.org/officeDocument/2006/relationships/header" Target="header68.xml"/><Relationship Id="rId133" Type="http://schemas.openxmlformats.org/officeDocument/2006/relationships/header" Target="header8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D2AC2-538D-42BA-96C5-E81F3D2C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1</TotalTime>
  <Pages>40</Pages>
  <Words>1979</Words>
  <Characters>10688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2023-08-16T15:33:00Z</dcterms:created>
  <dcterms:modified xsi:type="dcterms:W3CDTF">2023-08-16T15:35:00Z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